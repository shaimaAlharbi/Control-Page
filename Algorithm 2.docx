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3A29" w14:textId="77777777" w:rsidR="003D2773" w:rsidRDefault="003D2773" w:rsidP="00A453DB">
      <w:pPr>
        <w:pStyle w:val="a"/>
        <w:numPr>
          <w:ilvl w:val="0"/>
          <w:numId w:val="0"/>
        </w:numPr>
        <w:ind w:left="432"/>
        <w:rPr>
          <w:rFonts w:asciiTheme="majorHAnsi" w:eastAsiaTheme="majorEastAsia" w:hAnsiTheme="majorHAnsi" w:cstheme="majorBidi"/>
          <w:b/>
          <w:color w:val="731C3F" w:themeColor="accent1"/>
          <w:szCs w:val="26"/>
        </w:rPr>
      </w:pPr>
    </w:p>
    <w:p w14:paraId="4DF9F42F" w14:textId="77777777" w:rsidR="003D2773" w:rsidRDefault="003D2773" w:rsidP="00A453DB">
      <w:pPr>
        <w:pStyle w:val="a"/>
        <w:numPr>
          <w:ilvl w:val="0"/>
          <w:numId w:val="0"/>
        </w:numPr>
        <w:ind w:left="432"/>
        <w:rPr>
          <w:rFonts w:asciiTheme="majorHAnsi" w:eastAsiaTheme="majorEastAsia" w:hAnsiTheme="majorHAnsi" w:cstheme="majorBidi"/>
          <w:b/>
          <w:color w:val="731C3F" w:themeColor="accent1"/>
          <w:szCs w:val="26"/>
        </w:rPr>
      </w:pPr>
    </w:p>
    <w:p w14:paraId="09199F3F" w14:textId="77777777" w:rsidR="002126DD" w:rsidRDefault="001A1E5B" w:rsidP="00A453DB">
      <w:pPr>
        <w:pStyle w:val="a"/>
        <w:numPr>
          <w:ilvl w:val="0"/>
          <w:numId w:val="0"/>
        </w:numPr>
        <w:ind w:left="432"/>
        <w:rPr>
          <w:rFonts w:asciiTheme="majorHAnsi" w:eastAsiaTheme="majorEastAsia" w:hAnsiTheme="majorHAnsi" w:cstheme="majorBidi"/>
          <w:b/>
          <w:color w:val="731C3F" w:themeColor="accent1"/>
          <w:szCs w:val="26"/>
        </w:rPr>
      </w:pPr>
      <w:r w:rsidRPr="003D2773">
        <w:rPr>
          <w:rFonts w:asciiTheme="majorHAnsi" w:eastAsiaTheme="majorEastAsia" w:hAnsiTheme="majorHAnsi" w:cstheme="majorBidi"/>
          <w:b/>
          <w:color w:val="731C3F" w:themeColor="accent1"/>
          <w:szCs w:val="26"/>
        </w:rPr>
        <w:t>Steps to Connect Web Page to Any Motors in Arduino</w:t>
      </w:r>
    </w:p>
    <w:p w14:paraId="36FEE424" w14:textId="77777777" w:rsidR="003D2773" w:rsidRPr="003D2773" w:rsidRDefault="003D2773" w:rsidP="00A453DB">
      <w:pPr>
        <w:pStyle w:val="a"/>
        <w:numPr>
          <w:ilvl w:val="0"/>
          <w:numId w:val="0"/>
        </w:numPr>
        <w:ind w:left="432"/>
        <w:rPr>
          <w:rFonts w:asciiTheme="majorHAnsi" w:eastAsiaTheme="majorEastAsia" w:hAnsiTheme="majorHAnsi" w:cstheme="majorBidi"/>
          <w:b/>
          <w:color w:val="731C3F" w:themeColor="accent1"/>
          <w:szCs w:val="26"/>
        </w:rPr>
      </w:pPr>
    </w:p>
    <w:p w14:paraId="6B831204" w14:textId="77777777" w:rsidR="001A1E5B" w:rsidRPr="001A1E5B" w:rsidRDefault="001A1E5B" w:rsidP="003D2773">
      <w:pPr>
        <w:pStyle w:val="a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 w:rsidRPr="001A1E5B"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 xml:space="preserve">  1- Create a web page and Arduino (code)</w:t>
      </w:r>
    </w:p>
    <w:p w14:paraId="1E571499" w14:textId="77777777" w:rsidR="001A1E5B" w:rsidRPr="001A1E5B" w:rsidRDefault="001A1E5B" w:rsidP="001A1E5B">
      <w:pPr>
        <w:pStyle w:val="a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0DBDEFDA" w14:textId="77777777" w:rsidR="001A1E5B" w:rsidRPr="001A1E5B" w:rsidRDefault="001A1E5B" w:rsidP="003D2773">
      <w:pPr>
        <w:pStyle w:val="a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 w:rsidRPr="001A1E5B"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 xml:space="preserve">  2-Write a code on the webpage to select the port so that we can connect through it to the Arduino</w:t>
      </w:r>
    </w:p>
    <w:p w14:paraId="4AA72F7F" w14:textId="77777777" w:rsidR="001A1E5B" w:rsidRPr="001A1E5B" w:rsidRDefault="001A1E5B" w:rsidP="001A1E5B">
      <w:pPr>
        <w:pStyle w:val="a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0AD608E9" w14:textId="77777777" w:rsidR="001A1E5B" w:rsidRPr="001A1E5B" w:rsidRDefault="001A1E5B" w:rsidP="003D2773">
      <w:pPr>
        <w:pStyle w:val="a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 w:rsidRPr="001A1E5B"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 xml:space="preserve">  3- Use the html tag to link the html page to the Arduino file</w:t>
      </w:r>
    </w:p>
    <w:p w14:paraId="50208A17" w14:textId="77777777" w:rsidR="001A1E5B" w:rsidRPr="001A1E5B" w:rsidRDefault="001A1E5B" w:rsidP="001A1E5B">
      <w:pPr>
        <w:pStyle w:val="a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0B5E7E15" w14:textId="77777777" w:rsidR="004033E1" w:rsidRDefault="001A1E5B" w:rsidP="004033E1">
      <w:pPr>
        <w:pStyle w:val="a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 w:rsidRPr="001A1E5B"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 xml:space="preserve">  4- In the setup method, write the Arduino code to open the port</w:t>
      </w:r>
    </w:p>
    <w:p w14:paraId="4317AA6B" w14:textId="77777777" w:rsidR="002126DD" w:rsidRDefault="002126DD">
      <w:pPr>
        <w:pStyle w:val="2"/>
      </w:pPr>
    </w:p>
    <w:sectPr w:rsidR="002126D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2038" w14:textId="77777777" w:rsidR="00A27F77" w:rsidRDefault="00A27F77">
      <w:r>
        <w:separator/>
      </w:r>
    </w:p>
    <w:p w14:paraId="4EF9BB44" w14:textId="77777777" w:rsidR="00A27F77" w:rsidRDefault="00A27F77"/>
  </w:endnote>
  <w:endnote w:type="continuationSeparator" w:id="0">
    <w:p w14:paraId="44F0F1BA" w14:textId="77777777" w:rsidR="00A27F77" w:rsidRDefault="00A27F77">
      <w:r>
        <w:continuationSeparator/>
      </w:r>
    </w:p>
    <w:p w14:paraId="6A764C07" w14:textId="77777777" w:rsidR="00A27F77" w:rsidRDefault="00A27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D2F7" w14:textId="77777777" w:rsidR="002126DD" w:rsidRDefault="00000000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F0BF" w14:textId="77777777" w:rsidR="00A27F77" w:rsidRDefault="00A27F77">
      <w:r>
        <w:separator/>
      </w:r>
    </w:p>
    <w:p w14:paraId="2AE1AF39" w14:textId="77777777" w:rsidR="00A27F77" w:rsidRDefault="00A27F77"/>
  </w:footnote>
  <w:footnote w:type="continuationSeparator" w:id="0">
    <w:p w14:paraId="753954AA" w14:textId="77777777" w:rsidR="00A27F77" w:rsidRDefault="00A27F77">
      <w:r>
        <w:continuationSeparator/>
      </w:r>
    </w:p>
    <w:p w14:paraId="3371E9F5" w14:textId="77777777" w:rsidR="00A27F77" w:rsidRDefault="00A27F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DC68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73644">
    <w:abstractNumId w:val="1"/>
  </w:num>
  <w:num w:numId="2" w16cid:durableId="766851978">
    <w:abstractNumId w:val="0"/>
  </w:num>
  <w:num w:numId="3" w16cid:durableId="224266632">
    <w:abstractNumId w:val="2"/>
  </w:num>
  <w:num w:numId="4" w16cid:durableId="1511529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E1"/>
    <w:rsid w:val="001A1E5B"/>
    <w:rsid w:val="002126DD"/>
    <w:rsid w:val="003D2773"/>
    <w:rsid w:val="004033E1"/>
    <w:rsid w:val="00873D24"/>
    <w:rsid w:val="00A27F77"/>
    <w:rsid w:val="00A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84FCDA"/>
  <w15:chartTrackingRefBased/>
  <w15:docId w15:val="{6F2BE55B-5105-F540-B802-623399D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العنوان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عنوان فرعي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عنوان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اقتباس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اقتباس مكثف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Hyperlink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\Downloads\%7bF2F16EF6-B137-1D46-BE74-F32C7E6B5781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{F2F16EF6-B137-1D46-BE74-F32C7E6B5781}tf16392134.dotx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صالح رجاء الحربي</dc:creator>
  <cp:keywords/>
  <dc:description/>
  <cp:lastModifiedBy>صالح السليمي الحربي</cp:lastModifiedBy>
  <cp:revision>2</cp:revision>
  <dcterms:created xsi:type="dcterms:W3CDTF">2022-08-05T11:01:00Z</dcterms:created>
  <dcterms:modified xsi:type="dcterms:W3CDTF">2022-08-05T11:01:00Z</dcterms:modified>
</cp:coreProperties>
</file>